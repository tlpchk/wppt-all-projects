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8A2" w:rsidRPr="007858A2" w:rsidRDefault="00AF58DE" w:rsidP="007858A2">
      <w:pPr>
        <w:pStyle w:val="Standard"/>
        <w:jc w:val="center"/>
        <w:rPr>
          <w:b/>
          <w:sz w:val="36"/>
          <w:szCs w:val="36"/>
        </w:rPr>
      </w:pPr>
      <w:r w:rsidRPr="007858A2">
        <w:rPr>
          <w:b/>
          <w:sz w:val="36"/>
          <w:szCs w:val="36"/>
        </w:rPr>
        <w:t>Bazy danych</w:t>
      </w:r>
    </w:p>
    <w:p w:rsidR="007858A2" w:rsidRPr="007858A2" w:rsidRDefault="007858A2" w:rsidP="007858A2">
      <w:pPr>
        <w:pStyle w:val="Standard"/>
        <w:jc w:val="center"/>
        <w:rPr>
          <w:i/>
          <w:sz w:val="28"/>
          <w:szCs w:val="28"/>
        </w:rPr>
      </w:pPr>
      <w:r w:rsidRPr="007858A2">
        <w:rPr>
          <w:i/>
          <w:sz w:val="28"/>
          <w:szCs w:val="28"/>
        </w:rPr>
        <w:t>Lista 4</w:t>
      </w:r>
    </w:p>
    <w:p w:rsidR="00AF58DE" w:rsidRDefault="00AF58DE" w:rsidP="007858A2">
      <w:pPr>
        <w:pStyle w:val="Standard"/>
        <w:jc w:val="center"/>
        <w:rPr>
          <w:b/>
          <w:sz w:val="36"/>
          <w:szCs w:val="36"/>
        </w:rPr>
      </w:pPr>
      <w:r w:rsidRPr="007858A2">
        <w:rPr>
          <w:b/>
          <w:sz w:val="36"/>
          <w:szCs w:val="36"/>
        </w:rPr>
        <w:t>TK-Soft</w:t>
      </w:r>
    </w:p>
    <w:p w:rsidR="007858A2" w:rsidRPr="007858A2" w:rsidRDefault="007858A2" w:rsidP="007858A2">
      <w:pPr>
        <w:pStyle w:val="Standard"/>
        <w:jc w:val="center"/>
      </w:pPr>
      <w:r w:rsidRPr="007858A2">
        <w:t>Maksym Telepchuk,  Vladyslav Kysil</w:t>
      </w:r>
    </w:p>
    <w:p w:rsidR="00AF58DE" w:rsidRDefault="00AF58DE" w:rsidP="00AF58DE">
      <w:pPr>
        <w:pStyle w:val="Standard"/>
      </w:pPr>
    </w:p>
    <w:p w:rsidR="00AF58DE" w:rsidRPr="007858A2" w:rsidRDefault="00AF58DE" w:rsidP="00AF58DE">
      <w:pPr>
        <w:pStyle w:val="Standard"/>
        <w:rPr>
          <w:b/>
          <w:sz w:val="32"/>
          <w:szCs w:val="32"/>
        </w:rPr>
      </w:pPr>
      <w:r w:rsidRPr="007858A2">
        <w:rPr>
          <w:b/>
          <w:sz w:val="32"/>
          <w:szCs w:val="32"/>
        </w:rPr>
        <w:t>1.Cel projektu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>
        <w:tab/>
      </w:r>
      <w:r w:rsidR="007473AE">
        <w:rPr>
          <w:sz w:val="28"/>
          <w:szCs w:val="28"/>
        </w:rPr>
        <w:t>Stworzenie aplikacji</w:t>
      </w:r>
      <w:r w:rsidRPr="007858A2">
        <w:rPr>
          <w:sz w:val="28"/>
          <w:szCs w:val="28"/>
        </w:rPr>
        <w:t xml:space="preserve"> z bazą danych dla pracowników TK-Soft,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  <w:t>która umożliwia obsługę zamówień oprogramowania komputerowego.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</w:p>
    <w:p w:rsidR="00AF58DE" w:rsidRPr="007473AE" w:rsidRDefault="007473AE" w:rsidP="00AF58DE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t>2.Wymagania funkcjonalnie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  <w:t>Procownik może: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</w:r>
      <w:r w:rsidRPr="007858A2">
        <w:rPr>
          <w:sz w:val="28"/>
          <w:szCs w:val="28"/>
        </w:rPr>
        <w:tab/>
        <w:t>-zalogować i wylogować się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</w:r>
      <w:r w:rsidRPr="007858A2">
        <w:rPr>
          <w:sz w:val="28"/>
          <w:szCs w:val="28"/>
        </w:rPr>
        <w:tab/>
        <w:t>-dodawać nowe zamówienia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</w:r>
      <w:r w:rsidRPr="007858A2">
        <w:rPr>
          <w:sz w:val="28"/>
          <w:szCs w:val="28"/>
        </w:rPr>
        <w:tab/>
        <w:t>-dodawać nowych klientów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</w:r>
      <w:r w:rsidRPr="007858A2">
        <w:rPr>
          <w:sz w:val="28"/>
          <w:szCs w:val="28"/>
        </w:rPr>
        <w:tab/>
        <w:t>-obsługiwać i zmieniać zamówienia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</w:r>
      <w:r w:rsidRPr="007858A2">
        <w:rPr>
          <w:sz w:val="28"/>
          <w:szCs w:val="28"/>
        </w:rPr>
        <w:tab/>
        <w:t>-śliedzieć sprzedaży przez generowanie raportu</w:t>
      </w:r>
    </w:p>
    <w:p w:rsidR="00AF58DE" w:rsidRPr="007858A2" w:rsidRDefault="007473AE" w:rsidP="00AF58D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Pracownik </w:t>
      </w:r>
      <w:r w:rsidR="00AF58DE" w:rsidRPr="007858A2">
        <w:rPr>
          <w:sz w:val="28"/>
          <w:szCs w:val="28"/>
        </w:rPr>
        <w:t>ma dostęp do wszystkich sprzedawanych produktów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  <w:t>Administrator może robić wszystko, co pracownik i dodatkowo może: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</w:r>
      <w:r w:rsidRPr="007858A2">
        <w:rPr>
          <w:sz w:val="28"/>
          <w:szCs w:val="28"/>
        </w:rPr>
        <w:tab/>
        <w:t>-wstawiać,modyfikować i usuwać dostępne produkty, producentów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</w:r>
      <w:r w:rsidRPr="007858A2">
        <w:rPr>
          <w:sz w:val="28"/>
          <w:szCs w:val="28"/>
        </w:rPr>
        <w:tab/>
        <w:t>-usuwać i zmieńać dane klientów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</w:r>
      <w:r w:rsidRPr="007858A2">
        <w:rPr>
          <w:sz w:val="28"/>
          <w:szCs w:val="28"/>
        </w:rPr>
        <w:tab/>
        <w:t>-dodawać , modyfikować i usuwać pracowników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</w:r>
      <w:r w:rsidRPr="007858A2">
        <w:rPr>
          <w:sz w:val="28"/>
          <w:szCs w:val="28"/>
        </w:rPr>
        <w:tab/>
        <w:t>-wstawiać</w:t>
      </w:r>
      <w:r w:rsidR="007473AE">
        <w:rPr>
          <w:sz w:val="28"/>
          <w:szCs w:val="28"/>
        </w:rPr>
        <w:t xml:space="preserve"> nowe klucze dla oprogramowania</w:t>
      </w:r>
    </w:p>
    <w:p w:rsidR="00AF58DE" w:rsidRPr="007858A2" w:rsidRDefault="007473AE" w:rsidP="00AF58D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Administrator </w:t>
      </w:r>
      <w:r w:rsidR="00AF58DE" w:rsidRPr="007858A2">
        <w:rPr>
          <w:sz w:val="28"/>
          <w:szCs w:val="28"/>
        </w:rPr>
        <w:t>ma dostęp do haseł pracowników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</w:r>
      <w:r w:rsidRPr="007858A2">
        <w:rPr>
          <w:sz w:val="28"/>
          <w:szCs w:val="28"/>
        </w:rPr>
        <w:tab/>
      </w:r>
    </w:p>
    <w:p w:rsidR="007473AE" w:rsidRPr="007473AE" w:rsidRDefault="00AF58DE" w:rsidP="00AF58DE">
      <w:pPr>
        <w:pStyle w:val="Standard"/>
        <w:rPr>
          <w:b/>
          <w:sz w:val="32"/>
          <w:szCs w:val="32"/>
        </w:rPr>
      </w:pPr>
      <w:r w:rsidRPr="007473AE">
        <w:rPr>
          <w:b/>
          <w:sz w:val="32"/>
          <w:szCs w:val="32"/>
        </w:rPr>
        <w:t>3.</w:t>
      </w:r>
      <w:r w:rsidR="007473AE" w:rsidRPr="007473AE">
        <w:rPr>
          <w:b/>
          <w:sz w:val="32"/>
          <w:szCs w:val="32"/>
        </w:rPr>
        <w:t>Wymaganie niefunkcjonalne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 xml:space="preserve"> </w:t>
      </w:r>
      <w:r w:rsidRPr="007858A2">
        <w:rPr>
          <w:sz w:val="28"/>
          <w:szCs w:val="28"/>
        </w:rPr>
        <w:tab/>
        <w:t>Aplikacja będzie napisana w Java przy urzyciu Intellj IDEA.</w:t>
      </w:r>
    </w:p>
    <w:p w:rsidR="00AF58DE" w:rsidRPr="007858A2" w:rsidRDefault="00AF58DE" w:rsidP="007473A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  <w:t>Dla implementacji graficznego interfejsu użytkownika będziemy korzystać z JavaFX.</w:t>
      </w:r>
    </w:p>
    <w:p w:rsidR="00AF58DE" w:rsidRPr="007858A2" w:rsidRDefault="00AF58DE" w:rsidP="00E24151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  <w:t xml:space="preserve">Bazy danych </w:t>
      </w:r>
      <w:r w:rsidR="00E24151">
        <w:rPr>
          <w:sz w:val="28"/>
          <w:szCs w:val="28"/>
        </w:rPr>
        <w:t>będą napisane przy użyciu MySQL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</w:p>
    <w:p w:rsidR="00AF58DE" w:rsidRPr="007473AE" w:rsidRDefault="007473AE" w:rsidP="00AF58DE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t>4.Trigery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</w:p>
    <w:p w:rsidR="007473AE" w:rsidRDefault="007473AE" w:rsidP="007473A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Trigery:</w:t>
      </w:r>
    </w:p>
    <w:p w:rsidR="00AF58DE" w:rsidRDefault="00AF58DE" w:rsidP="007473AE">
      <w:pPr>
        <w:pStyle w:val="Standard"/>
        <w:ind w:firstLine="709"/>
        <w:rPr>
          <w:sz w:val="28"/>
          <w:szCs w:val="28"/>
        </w:rPr>
      </w:pPr>
      <w:r w:rsidRPr="007858A2">
        <w:rPr>
          <w:sz w:val="28"/>
          <w:szCs w:val="28"/>
        </w:rPr>
        <w:t>-Products: Un</w:t>
      </w:r>
      <w:r w:rsidR="00A321F6">
        <w:rPr>
          <w:sz w:val="28"/>
          <w:szCs w:val="28"/>
        </w:rPr>
        <w:t>used_keys - przy zamówieniu productu,</w:t>
      </w:r>
      <w:r w:rsidRPr="007858A2">
        <w:rPr>
          <w:sz w:val="28"/>
          <w:szCs w:val="28"/>
        </w:rPr>
        <w:t xml:space="preserve"> w tabelę `Keys`</w:t>
      </w:r>
      <w:r w:rsidR="00A321F6">
        <w:rPr>
          <w:sz w:val="28"/>
          <w:szCs w:val="28"/>
        </w:rPr>
        <w:t xml:space="preserve"> zminia s</w:t>
      </w:r>
      <w:r w:rsidR="00E24151">
        <w:rPr>
          <w:sz w:val="28"/>
          <w:szCs w:val="28"/>
        </w:rPr>
        <w:tab/>
      </w:r>
      <w:r w:rsidR="00A321F6">
        <w:rPr>
          <w:sz w:val="28"/>
          <w:szCs w:val="28"/>
        </w:rPr>
        <w:t>ię stautus jednego z klucza</w:t>
      </w:r>
    </w:p>
    <w:p w:rsidR="00A321F6" w:rsidRDefault="00A321F6" w:rsidP="007473AE">
      <w:pPr>
        <w:pStyle w:val="Standard"/>
        <w:ind w:firstLine="709"/>
        <w:rPr>
          <w:sz w:val="28"/>
          <w:szCs w:val="28"/>
        </w:rPr>
      </w:pPr>
      <w:r>
        <w:rPr>
          <w:sz w:val="28"/>
          <w:szCs w:val="28"/>
        </w:rPr>
        <w:t>-Products:Przy dodawaniu nowego klucaza, zwiększa się pole Count</w:t>
      </w:r>
      <w:r w:rsidR="00E24151">
        <w:rPr>
          <w:sz w:val="28"/>
          <w:szCs w:val="28"/>
        </w:rPr>
        <w:t>_keys</w:t>
      </w:r>
    </w:p>
    <w:p w:rsidR="00E24151" w:rsidRPr="007858A2" w:rsidRDefault="00E24151" w:rsidP="00E24151">
      <w:pPr>
        <w:pStyle w:val="Standard"/>
        <w:ind w:left="705"/>
        <w:rPr>
          <w:sz w:val="28"/>
          <w:szCs w:val="28"/>
        </w:rPr>
      </w:pPr>
      <w:r>
        <w:rPr>
          <w:sz w:val="28"/>
          <w:szCs w:val="28"/>
        </w:rPr>
        <w:t>-Orders: Nie możemy zmienić status zamówienia,gdy nie wystarcza kluczów danego produktu w tabeli keys</w:t>
      </w:r>
    </w:p>
    <w:p w:rsidR="00AF58DE" w:rsidRPr="007858A2" w:rsidRDefault="00AF58DE" w:rsidP="007473AE">
      <w:pPr>
        <w:pStyle w:val="Standard"/>
        <w:ind w:left="705"/>
        <w:rPr>
          <w:sz w:val="28"/>
          <w:szCs w:val="28"/>
        </w:rPr>
      </w:pPr>
      <w:r w:rsidRPr="007858A2">
        <w:rPr>
          <w:sz w:val="28"/>
          <w:szCs w:val="28"/>
        </w:rPr>
        <w:t>-Passwords: Password - ograniczenia dł</w:t>
      </w:r>
      <w:r w:rsidR="007473AE">
        <w:rPr>
          <w:sz w:val="28"/>
          <w:szCs w:val="28"/>
        </w:rPr>
        <w:t>ugości hasła od 8 do 16 symboli</w:t>
      </w:r>
      <w:r w:rsidR="007473AE">
        <w:rPr>
          <w:sz w:val="28"/>
          <w:szCs w:val="28"/>
        </w:rPr>
        <w:tab/>
      </w:r>
      <w:r w:rsidR="007473AE">
        <w:rPr>
          <w:sz w:val="28"/>
          <w:szCs w:val="28"/>
        </w:rPr>
        <w:tab/>
        <w:t>-Products:</w:t>
      </w:r>
      <w:r w:rsidRPr="007858A2">
        <w:rPr>
          <w:sz w:val="28"/>
          <w:szCs w:val="28"/>
        </w:rPr>
        <w:t>Usunięcie produktu powoduje</w:t>
      </w:r>
      <w:r w:rsidR="007473AE">
        <w:rPr>
          <w:sz w:val="28"/>
          <w:szCs w:val="28"/>
        </w:rPr>
        <w:t xml:space="preserve"> usunięcie wszystkich klucze do             </w:t>
      </w:r>
      <w:r w:rsidRPr="007858A2">
        <w:rPr>
          <w:sz w:val="28"/>
          <w:szCs w:val="28"/>
        </w:rPr>
        <w:t>produktu</w:t>
      </w:r>
    </w:p>
    <w:p w:rsidR="00AF58DE" w:rsidRDefault="00AF58DE" w:rsidP="007473AE">
      <w:pPr>
        <w:pStyle w:val="Standard"/>
        <w:ind w:left="705"/>
        <w:rPr>
          <w:sz w:val="28"/>
          <w:szCs w:val="28"/>
        </w:rPr>
      </w:pPr>
      <w:r w:rsidRPr="007858A2">
        <w:rPr>
          <w:sz w:val="28"/>
          <w:szCs w:val="28"/>
        </w:rPr>
        <w:t>-Producers: Usunięcie producenta powoduje usunięcie wszystkich produktów tego producenta</w:t>
      </w:r>
    </w:p>
    <w:p w:rsidR="00E24151" w:rsidRPr="007858A2" w:rsidRDefault="00E24151" w:rsidP="007473AE">
      <w:pPr>
        <w:pStyle w:val="Standard"/>
        <w:ind w:left="705"/>
        <w:rPr>
          <w:sz w:val="28"/>
          <w:szCs w:val="28"/>
        </w:rPr>
      </w:pPr>
      <w:r>
        <w:rPr>
          <w:sz w:val="28"/>
          <w:szCs w:val="28"/>
        </w:rPr>
        <w:lastRenderedPageBreak/>
        <w:t>-Clients: Sprawdza format e-mailu</w:t>
      </w:r>
    </w:p>
    <w:p w:rsidR="00AF58DE" w:rsidRPr="007858A2" w:rsidRDefault="00AF58DE" w:rsidP="00E24151">
      <w:pPr>
        <w:pStyle w:val="Standard"/>
        <w:ind w:left="705"/>
        <w:rPr>
          <w:sz w:val="28"/>
          <w:szCs w:val="28"/>
        </w:rPr>
      </w:pPr>
      <w:r w:rsidRPr="007858A2">
        <w:rPr>
          <w:sz w:val="28"/>
          <w:szCs w:val="28"/>
        </w:rPr>
        <w:t>-Employees: ID - Przy dodawaniu pracownika w tablicę Passwords dodaje się nowy zapis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</w:p>
    <w:p w:rsidR="00AF58DE" w:rsidRPr="00A321F6" w:rsidRDefault="00A321F6" w:rsidP="00AF58DE">
      <w:pPr>
        <w:pStyle w:val="Standard"/>
        <w:rPr>
          <w:b/>
          <w:sz w:val="32"/>
          <w:szCs w:val="32"/>
        </w:rPr>
      </w:pPr>
      <w:r w:rsidRPr="00A321F6">
        <w:rPr>
          <w:b/>
          <w:sz w:val="32"/>
          <w:szCs w:val="32"/>
        </w:rPr>
        <w:t>5.Procedury</w:t>
      </w:r>
      <w:r>
        <w:rPr>
          <w:b/>
          <w:sz w:val="32"/>
          <w:szCs w:val="32"/>
        </w:rPr>
        <w:t xml:space="preserve"> i funkcje</w:t>
      </w:r>
      <w:r w:rsidR="00AF58DE" w:rsidRPr="00A321F6">
        <w:rPr>
          <w:b/>
          <w:sz w:val="32"/>
          <w:szCs w:val="32"/>
        </w:rPr>
        <w:tab/>
      </w:r>
    </w:p>
    <w:p w:rsidR="007473AE" w:rsidRDefault="007473AE" w:rsidP="00AF58D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Procedury: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  <w:t>-Orders: dodać nowe zamówienie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  <w:t>-Clients: dodać nowego klienta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  <w:t>-Clients: modyfikować dane klienta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  <w:t>-Orders: modyfikować zamówienia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  <w:t>-Orders: wyszukać zamówienia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  <w:t>-Products: wyszukać konkretny produkt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  <w:t>-wygenerować raport zadanego okresu czasu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  <w:t>-Products: wyświetlić produkty</w:t>
      </w:r>
    </w:p>
    <w:p w:rsidR="00AF58DE" w:rsidRPr="007858A2" w:rsidRDefault="00AF58DE" w:rsidP="00AF58DE">
      <w:pPr>
        <w:pStyle w:val="Standard"/>
        <w:rPr>
          <w:sz w:val="28"/>
          <w:szCs w:val="28"/>
          <w:lang w:val="en-US"/>
        </w:rPr>
      </w:pPr>
      <w:r w:rsidRPr="007858A2">
        <w:rPr>
          <w:sz w:val="28"/>
          <w:szCs w:val="28"/>
        </w:rPr>
        <w:tab/>
      </w:r>
      <w:r w:rsidRPr="007858A2">
        <w:rPr>
          <w:sz w:val="28"/>
          <w:szCs w:val="28"/>
          <w:lang w:val="en-US"/>
        </w:rPr>
        <w:t>-Producers:dodać producenta(admin)</w:t>
      </w:r>
    </w:p>
    <w:p w:rsidR="00AF58DE" w:rsidRPr="007858A2" w:rsidRDefault="00AF58DE" w:rsidP="00AF58DE">
      <w:pPr>
        <w:pStyle w:val="Standard"/>
        <w:rPr>
          <w:sz w:val="28"/>
          <w:szCs w:val="28"/>
          <w:lang w:val="en-US"/>
        </w:rPr>
      </w:pPr>
      <w:r w:rsidRPr="007858A2">
        <w:rPr>
          <w:sz w:val="28"/>
          <w:szCs w:val="28"/>
          <w:lang w:val="en-US"/>
        </w:rPr>
        <w:tab/>
        <w:t>-Clients: usunąć klienta(admin)</w:t>
      </w:r>
    </w:p>
    <w:p w:rsidR="00AF58DE" w:rsidRPr="007858A2" w:rsidRDefault="00AF58DE" w:rsidP="00AF58DE">
      <w:pPr>
        <w:pStyle w:val="Standard"/>
        <w:rPr>
          <w:sz w:val="28"/>
          <w:szCs w:val="28"/>
          <w:lang w:val="en-US"/>
        </w:rPr>
      </w:pPr>
      <w:r w:rsidRPr="007858A2">
        <w:rPr>
          <w:sz w:val="28"/>
          <w:szCs w:val="28"/>
          <w:lang w:val="en-US"/>
        </w:rPr>
        <w:tab/>
        <w:t>-Producers:usunąć producenta(admin)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  <w:lang w:val="en-US"/>
        </w:rPr>
        <w:tab/>
      </w:r>
      <w:r w:rsidRPr="007858A2">
        <w:rPr>
          <w:sz w:val="28"/>
          <w:szCs w:val="28"/>
        </w:rPr>
        <w:t>-Employees: dodać pracownika(admin)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  <w:t>-Products: zmienić cenę produktu(admin)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  <w:t>-Keys: dodać klucze(admin)</w:t>
      </w:r>
    </w:p>
    <w:p w:rsidR="00AF58DE" w:rsidRPr="007858A2" w:rsidRDefault="00AF58DE" w:rsidP="00AF58DE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  <w:t>-Products: dodać produkt(admin)</w:t>
      </w:r>
    </w:p>
    <w:p w:rsidR="00AF58DE" w:rsidRPr="007858A2" w:rsidRDefault="00AF58DE" w:rsidP="00AF58DE">
      <w:pPr>
        <w:pStyle w:val="Standard"/>
        <w:rPr>
          <w:sz w:val="28"/>
          <w:szCs w:val="28"/>
          <w:lang w:val="en-US"/>
        </w:rPr>
      </w:pPr>
      <w:r w:rsidRPr="007858A2">
        <w:rPr>
          <w:sz w:val="28"/>
          <w:szCs w:val="28"/>
        </w:rPr>
        <w:tab/>
      </w:r>
      <w:r w:rsidRPr="007858A2">
        <w:rPr>
          <w:sz w:val="28"/>
          <w:szCs w:val="28"/>
          <w:lang w:val="en-US"/>
        </w:rPr>
        <w:t>-Products: usunąć produkt(admin)</w:t>
      </w:r>
    </w:p>
    <w:p w:rsidR="00A321F6" w:rsidRDefault="00AF58DE" w:rsidP="00AF58DE">
      <w:pPr>
        <w:pStyle w:val="Standard"/>
        <w:rPr>
          <w:sz w:val="28"/>
          <w:szCs w:val="28"/>
          <w:lang w:val="en-US"/>
        </w:rPr>
      </w:pPr>
      <w:r w:rsidRPr="007858A2">
        <w:rPr>
          <w:sz w:val="28"/>
          <w:szCs w:val="28"/>
          <w:lang w:val="en-US"/>
        </w:rPr>
        <w:tab/>
        <w:t>-Keys: wygenerować klucze(for test)</w:t>
      </w:r>
    </w:p>
    <w:p w:rsidR="00AF58DE" w:rsidRDefault="00A321F6" w:rsidP="00AF58D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P</w:t>
      </w:r>
      <w:r w:rsidRPr="007858A2">
        <w:rPr>
          <w:sz w:val="28"/>
          <w:szCs w:val="28"/>
        </w:rPr>
        <w:t>rzy dodawaniuiu nowych klucze</w:t>
      </w:r>
      <w:r>
        <w:rPr>
          <w:sz w:val="28"/>
          <w:szCs w:val="28"/>
        </w:rPr>
        <w:t xml:space="preserve"> wykorzystamy tranzakcje</w:t>
      </w:r>
    </w:p>
    <w:p w:rsidR="00E24151" w:rsidRPr="00A321F6" w:rsidRDefault="00E24151" w:rsidP="00AF58DE">
      <w:pPr>
        <w:pStyle w:val="Standard"/>
        <w:rPr>
          <w:sz w:val="28"/>
          <w:szCs w:val="28"/>
        </w:rPr>
      </w:pPr>
    </w:p>
    <w:p w:rsidR="00AF58DE" w:rsidRPr="00E24151" w:rsidRDefault="00A321F6">
      <w:pPr>
        <w:pStyle w:val="Standard"/>
        <w:rPr>
          <w:b/>
          <w:sz w:val="32"/>
        </w:rPr>
      </w:pPr>
      <w:r w:rsidRPr="00A321F6">
        <w:rPr>
          <w:b/>
          <w:sz w:val="32"/>
        </w:rPr>
        <w:t>6.Diagram UML</w:t>
      </w:r>
    </w:p>
    <w:p w:rsidR="00EE34A4" w:rsidRDefault="00AF58DE">
      <w:pPr>
        <w:pStyle w:val="Standard"/>
      </w:pPr>
      <w:r>
        <w:rPr>
          <w:noProof/>
        </w:rPr>
        <w:drawing>
          <wp:inline distT="0" distB="0" distL="0" distR="0" wp14:anchorId="225A01F4" wp14:editId="41553057">
            <wp:extent cx="6120130" cy="3667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DE" w:rsidRDefault="00AF58DE">
      <w:pPr>
        <w:pStyle w:val="Standard"/>
      </w:pPr>
    </w:p>
    <w:p w:rsidR="00E24151" w:rsidRDefault="00E24151">
      <w:pPr>
        <w:pStyle w:val="Standard"/>
        <w:rPr>
          <w:b/>
          <w:sz w:val="32"/>
        </w:rPr>
      </w:pPr>
    </w:p>
    <w:p w:rsidR="00AF58DE" w:rsidRDefault="00A321F6">
      <w:pPr>
        <w:pStyle w:val="Standard"/>
        <w:rPr>
          <w:b/>
          <w:sz w:val="32"/>
        </w:rPr>
      </w:pPr>
      <w:r w:rsidRPr="00A321F6">
        <w:rPr>
          <w:b/>
          <w:sz w:val="32"/>
        </w:rPr>
        <w:t>7.Przypadki użycia</w:t>
      </w:r>
    </w:p>
    <w:p w:rsidR="00E24151" w:rsidRPr="007858A2" w:rsidRDefault="00E24151" w:rsidP="00E24151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>Są dwa poziomy dostępu:</w:t>
      </w:r>
    </w:p>
    <w:p w:rsidR="00E24151" w:rsidRPr="007858A2" w:rsidRDefault="00E24151" w:rsidP="00E24151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</w:r>
      <w:r w:rsidRPr="007858A2">
        <w:rPr>
          <w:sz w:val="28"/>
          <w:szCs w:val="28"/>
        </w:rPr>
        <w:tab/>
      </w:r>
      <w:r w:rsidRPr="007858A2">
        <w:rPr>
          <w:sz w:val="28"/>
          <w:szCs w:val="28"/>
        </w:rPr>
        <w:tab/>
      </w:r>
      <w:r w:rsidRPr="007858A2">
        <w:rPr>
          <w:sz w:val="28"/>
          <w:szCs w:val="28"/>
        </w:rPr>
        <w:tab/>
        <w:t>-pracownik;</w:t>
      </w:r>
    </w:p>
    <w:p w:rsidR="00E24151" w:rsidRPr="007858A2" w:rsidRDefault="00E24151" w:rsidP="00E24151">
      <w:pPr>
        <w:pStyle w:val="Standard"/>
        <w:rPr>
          <w:sz w:val="28"/>
          <w:szCs w:val="28"/>
        </w:rPr>
      </w:pPr>
      <w:r w:rsidRPr="007858A2">
        <w:rPr>
          <w:sz w:val="28"/>
          <w:szCs w:val="28"/>
        </w:rPr>
        <w:tab/>
      </w:r>
      <w:r w:rsidRPr="007858A2">
        <w:rPr>
          <w:sz w:val="28"/>
          <w:szCs w:val="28"/>
        </w:rPr>
        <w:tab/>
      </w:r>
      <w:r w:rsidRPr="007858A2">
        <w:rPr>
          <w:sz w:val="28"/>
          <w:szCs w:val="28"/>
        </w:rPr>
        <w:tab/>
      </w:r>
      <w:r w:rsidRPr="007858A2">
        <w:rPr>
          <w:sz w:val="28"/>
          <w:szCs w:val="28"/>
        </w:rPr>
        <w:tab/>
        <w:t>-administrator.</w:t>
      </w:r>
    </w:p>
    <w:p w:rsidR="00E24151" w:rsidRPr="00A321F6" w:rsidRDefault="00E24151">
      <w:pPr>
        <w:pStyle w:val="Standard"/>
        <w:rPr>
          <w:b/>
          <w:sz w:val="32"/>
        </w:rPr>
      </w:pPr>
    </w:p>
    <w:p w:rsidR="00AF58DE" w:rsidRDefault="00AF58DE">
      <w:pPr>
        <w:pStyle w:val="Standard"/>
      </w:pPr>
      <w:r>
        <w:rPr>
          <w:noProof/>
        </w:rPr>
        <w:drawing>
          <wp:inline distT="0" distB="0" distL="0" distR="0">
            <wp:extent cx="5924550" cy="4562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58D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FFD" w:rsidRDefault="00B55FFD">
      <w:r>
        <w:separator/>
      </w:r>
    </w:p>
  </w:endnote>
  <w:endnote w:type="continuationSeparator" w:id="0">
    <w:p w:rsidR="00B55FFD" w:rsidRDefault="00B55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FFD" w:rsidRDefault="00B55FFD">
      <w:r>
        <w:rPr>
          <w:color w:val="000000"/>
        </w:rPr>
        <w:separator/>
      </w:r>
    </w:p>
  </w:footnote>
  <w:footnote w:type="continuationSeparator" w:id="0">
    <w:p w:rsidR="00B55FFD" w:rsidRDefault="00B55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119BD"/>
    <w:multiLevelType w:val="multilevel"/>
    <w:tmpl w:val="5F9C3B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DC82C57"/>
    <w:multiLevelType w:val="multilevel"/>
    <w:tmpl w:val="89C02496"/>
    <w:lvl w:ilvl="0">
      <w:start w:val="1"/>
      <w:numFmt w:val="decimal"/>
      <w:lvlText w:val="%1."/>
      <w:lvlJc w:val="left"/>
      <w:pPr>
        <w:ind w:left="1785" w:hanging="360"/>
      </w:pPr>
    </w:lvl>
    <w:lvl w:ilvl="1">
      <w:start w:val="1"/>
      <w:numFmt w:val="lowerLetter"/>
      <w:lvlText w:val="%2."/>
      <w:lvlJc w:val="left"/>
      <w:pPr>
        <w:ind w:left="2505" w:hanging="360"/>
      </w:pPr>
    </w:lvl>
    <w:lvl w:ilvl="2">
      <w:start w:val="1"/>
      <w:numFmt w:val="lowerRoman"/>
      <w:lvlText w:val="%3."/>
      <w:lvlJc w:val="right"/>
      <w:pPr>
        <w:ind w:left="3225" w:hanging="180"/>
      </w:pPr>
    </w:lvl>
    <w:lvl w:ilvl="3">
      <w:start w:val="1"/>
      <w:numFmt w:val="decimal"/>
      <w:lvlText w:val="%4."/>
      <w:lvlJc w:val="left"/>
      <w:pPr>
        <w:ind w:left="3945" w:hanging="360"/>
      </w:pPr>
    </w:lvl>
    <w:lvl w:ilvl="4">
      <w:start w:val="1"/>
      <w:numFmt w:val="lowerLetter"/>
      <w:lvlText w:val="%5."/>
      <w:lvlJc w:val="left"/>
      <w:pPr>
        <w:ind w:left="4665" w:hanging="360"/>
      </w:pPr>
    </w:lvl>
    <w:lvl w:ilvl="5">
      <w:start w:val="1"/>
      <w:numFmt w:val="lowerRoman"/>
      <w:lvlText w:val="%6."/>
      <w:lvlJc w:val="right"/>
      <w:pPr>
        <w:ind w:left="5385" w:hanging="180"/>
      </w:pPr>
    </w:lvl>
    <w:lvl w:ilvl="6">
      <w:start w:val="1"/>
      <w:numFmt w:val="decimal"/>
      <w:lvlText w:val="%7."/>
      <w:lvlJc w:val="left"/>
      <w:pPr>
        <w:ind w:left="6105" w:hanging="360"/>
      </w:pPr>
    </w:lvl>
    <w:lvl w:ilvl="7">
      <w:start w:val="1"/>
      <w:numFmt w:val="lowerLetter"/>
      <w:lvlText w:val="%8."/>
      <w:lvlJc w:val="left"/>
      <w:pPr>
        <w:ind w:left="6825" w:hanging="360"/>
      </w:pPr>
    </w:lvl>
    <w:lvl w:ilvl="8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1E06775A"/>
    <w:multiLevelType w:val="multilevel"/>
    <w:tmpl w:val="F7620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3AC67E2"/>
    <w:multiLevelType w:val="multilevel"/>
    <w:tmpl w:val="0A860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12F6CD7"/>
    <w:multiLevelType w:val="multilevel"/>
    <w:tmpl w:val="A22A90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3A55EBF"/>
    <w:multiLevelType w:val="multilevel"/>
    <w:tmpl w:val="4274CEC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E34A4"/>
    <w:rsid w:val="00176DED"/>
    <w:rsid w:val="007473AE"/>
    <w:rsid w:val="007858A2"/>
    <w:rsid w:val="00A321F6"/>
    <w:rsid w:val="00AF58DE"/>
    <w:rsid w:val="00B55FFD"/>
    <w:rsid w:val="00E24151"/>
    <w:rsid w:val="00E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88F05"/>
  <w15:docId w15:val="{2D0686F7-EC35-4413-8F0A-569AADAD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a5">
    <w:name w:val="List Paragraph"/>
    <w:basedOn w:val="a"/>
    <w:pPr>
      <w:ind w:left="7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Hutouskaya</dc:creator>
  <cp:lastModifiedBy>FRODO</cp:lastModifiedBy>
  <cp:revision>2</cp:revision>
  <cp:lastPrinted>2017-12-16T20:06:00Z</cp:lastPrinted>
  <dcterms:created xsi:type="dcterms:W3CDTF">2017-12-16T20:11:00Z</dcterms:created>
  <dcterms:modified xsi:type="dcterms:W3CDTF">2017-12-16T20:11:00Z</dcterms:modified>
</cp:coreProperties>
</file>